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principal"/>
      </w:tblPr>
      <w:tblGrid>
        <w:gridCol w:w="6009"/>
        <w:gridCol w:w="4313"/>
      </w:tblGrid>
      <w:tr w:rsidR="004A7542" w:rsidRPr="0074548E" w:rsidTr="00346ED4">
        <w:trPr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pPr w:leftFromText="141" w:rightFromText="141" w:horzAnchor="margin" w:tblpY="1139"/>
              <w:tblOverlap w:val="never"/>
              <w:tblW w:w="605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Tableau de disposition gauche"/>
            </w:tblPr>
            <w:tblGrid>
              <w:gridCol w:w="6059"/>
            </w:tblGrid>
            <w:tr w:rsidR="004A7542" w:rsidRPr="004736C6" w:rsidTr="00AD3D1B">
              <w:trPr>
                <w:trHeight w:hRule="exact" w:val="2484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0" w:type="dxa"/>
                  </w:tcMar>
                </w:tcPr>
                <w:p w:rsidR="004A7542" w:rsidRPr="004736C6" w:rsidRDefault="00441A74" w:rsidP="00441A74">
                  <w:pPr>
                    <w:pStyle w:val="Titre1"/>
                    <w:tabs>
                      <w:tab w:val="left" w:pos="1032"/>
                      <w:tab w:val="center" w:pos="2637"/>
                    </w:tabs>
                    <w:jc w:val="left"/>
                  </w:pPr>
                  <w:r>
                    <w:tab/>
                  </w:r>
                  <w:r>
                    <w:tab/>
                  </w:r>
                  <w:sdt>
                    <w:sdtPr>
                      <w:alias w:val="Compétences :"/>
                      <w:tag w:val="Compétences :"/>
                      <w:id w:val="1490835561"/>
                      <w:placeholder>
                        <w:docPart w:val="8749CD90A68F4A2CB25CEB2C0D3F0B2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4736C6">
                        <w:rPr>
                          <w:b/>
                          <w:sz w:val="32"/>
                          <w:lang w:bidi="fr-FR"/>
                        </w:rPr>
                        <w:t>Compétences</w:t>
                      </w:r>
                    </w:sdtContent>
                  </w:sdt>
                </w:p>
                <w:p w:rsidR="004A7542" w:rsidRPr="00254DEC" w:rsidRDefault="00122A54" w:rsidP="00122A54">
                  <w:pPr>
                    <w:jc w:val="left"/>
                    <w:rPr>
                      <w:sz w:val="24"/>
                      <w:szCs w:val="24"/>
                    </w:rPr>
                  </w:pPr>
                  <w:r w:rsidRPr="00254DEC">
                    <w:rPr>
                      <w:b/>
                      <w:sz w:val="24"/>
                      <w:szCs w:val="24"/>
                    </w:rPr>
                    <w:t xml:space="preserve">Technicienne en Système Réseau et Télécommunication, </w:t>
                  </w:r>
                  <w:r w:rsidRPr="00254DEC">
                    <w:rPr>
                      <w:sz w:val="24"/>
                      <w:szCs w:val="24"/>
                    </w:rPr>
                    <w:t xml:space="preserve">possédant plus de 3 ans d’expérience, ayant de solides connaissances dans le domaine de la Télécommunication et des Tics. </w:t>
                  </w:r>
                </w:p>
              </w:tc>
            </w:tr>
            <w:tr w:rsidR="004A7542" w:rsidRPr="004736C6" w:rsidTr="00AD3D1B">
              <w:trPr>
                <w:trHeight w:val="8590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0" w:type="dxa"/>
                  </w:tcMar>
                </w:tcPr>
                <w:p w:rsidR="000B685D" w:rsidRPr="004736C6" w:rsidRDefault="00300A7F" w:rsidP="00441A74">
                  <w:pPr>
                    <w:pStyle w:val="Titre1"/>
                    <w:tabs>
                      <w:tab w:val="left" w:pos="1182"/>
                      <w:tab w:val="center" w:pos="2637"/>
                    </w:tabs>
                  </w:pPr>
                  <w:sdt>
                    <w:sdtPr>
                      <w:alias w:val="Formation :"/>
                      <w:tag w:val="Formation :"/>
                      <w:id w:val="1349516922"/>
                      <w:placeholder>
                        <w:docPart w:val="6CE01FD027624755AA09D89B7AA6E53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0B685D" w:rsidRPr="004736C6">
                        <w:rPr>
                          <w:b/>
                          <w:sz w:val="32"/>
                          <w:lang w:bidi="fr-FR"/>
                        </w:rPr>
                        <w:t>FORMATIONS</w:t>
                      </w:r>
                    </w:sdtContent>
                  </w:sdt>
                  <w:r w:rsidR="000B685D" w:rsidRPr="004736C6">
                    <w:br/>
                  </w:r>
                </w:p>
                <w:p w:rsidR="000B685D" w:rsidRPr="004736C6" w:rsidRDefault="000B685D" w:rsidP="00DB21AC">
                  <w:pPr>
                    <w:keepNext/>
                    <w:keepLines/>
                    <w:widowControl w:val="0"/>
                    <w:suppressAutoHyphens/>
                    <w:jc w:val="both"/>
                    <w:rPr>
                      <w:rFonts w:ascii="Helvetica" w:hAnsi="Helvetica"/>
                      <w:sz w:val="20"/>
                      <w:szCs w:val="20"/>
                    </w:rPr>
                  </w:pPr>
                  <w:r w:rsidRPr="004736C6">
                    <w:rPr>
                      <w:rFonts w:asciiTheme="majorHAnsi" w:eastAsiaTheme="majorEastAsia" w:hAnsiTheme="majorHAnsi" w:cstheme="majorBidi"/>
                      <w:b/>
                      <w:szCs w:val="26"/>
                      <w:lang w:bidi="fr-FR"/>
                    </w:rPr>
                    <w:t>LICENCE | 2012 - 2013 | HETEC-Mali</w:t>
                  </w:r>
                  <w:r w:rsidR="00441A74">
                    <w:br/>
                  </w:r>
                  <w:r w:rsidRPr="0074548E">
                    <w:rPr>
                      <w:sz w:val="24"/>
                      <w:szCs w:val="24"/>
                      <w:lang w:bidi="fr-FR"/>
                    </w:rPr>
                    <w:t>Licence Professionnelle en Informatique Système Réseaux et Télécommunication HETEC Bamako</w:t>
                  </w:r>
                </w:p>
                <w:p w:rsidR="000B685D" w:rsidRPr="004736C6" w:rsidRDefault="000B685D" w:rsidP="000B685D">
                  <w:pPr>
                    <w:jc w:val="both"/>
                  </w:pPr>
                </w:p>
                <w:p w:rsidR="000B685D" w:rsidRPr="004736C6" w:rsidRDefault="000B685D" w:rsidP="000B685D">
                  <w:pPr>
                    <w:pStyle w:val="Titre2"/>
                    <w:jc w:val="both"/>
                  </w:pPr>
                  <w:r w:rsidRPr="004736C6">
                    <w:rPr>
                      <w:lang w:bidi="fr-FR"/>
                    </w:rPr>
                    <w:t>BTS              |     2009    -      2011     | HETEC-Mali</w:t>
                  </w:r>
                </w:p>
                <w:p w:rsidR="00BF2279" w:rsidRPr="004736C6" w:rsidRDefault="000B685D" w:rsidP="000B685D">
                  <w:pPr>
                    <w:jc w:val="left"/>
                  </w:pPr>
                  <w:r w:rsidRPr="0074548E">
                    <w:rPr>
                      <w:sz w:val="24"/>
                      <w:szCs w:val="24"/>
                      <w:lang w:bidi="fr-FR"/>
                    </w:rPr>
                    <w:t>Brevet de Technicien Supérieur(BTS) en Réseau et Télécommunication</w:t>
                  </w:r>
                </w:p>
                <w:p w:rsidR="000B685D" w:rsidRPr="004736C6" w:rsidRDefault="000B685D" w:rsidP="000B685D">
                  <w:pPr>
                    <w:tabs>
                      <w:tab w:val="left" w:pos="193"/>
                      <w:tab w:val="center" w:pos="2637"/>
                    </w:tabs>
                    <w:jc w:val="left"/>
                  </w:pPr>
                </w:p>
                <w:p w:rsidR="00441A74" w:rsidRDefault="00DB21AC" w:rsidP="00441A74">
                  <w:pPr>
                    <w:tabs>
                      <w:tab w:val="left" w:pos="193"/>
                      <w:tab w:val="center" w:pos="2637"/>
                    </w:tabs>
                    <w:jc w:val="left"/>
                    <w:rPr>
                      <w:rFonts w:asciiTheme="majorHAnsi" w:eastAsiaTheme="majorEastAsia" w:hAnsiTheme="majorHAnsi" w:cstheme="majorBidi"/>
                      <w:b/>
                      <w:szCs w:val="26"/>
                      <w:lang w:bidi="fr-FR"/>
                    </w:rPr>
                  </w:pPr>
                  <w:r w:rsidRPr="004736C6">
                    <w:rPr>
                      <w:rFonts w:asciiTheme="majorHAnsi" w:eastAsiaTheme="majorEastAsia" w:hAnsiTheme="majorHAnsi" w:cstheme="majorBidi"/>
                      <w:b/>
                      <w:szCs w:val="26"/>
                      <w:lang w:bidi="fr-FR"/>
                    </w:rPr>
                    <w:t xml:space="preserve">BACCALAUREAT | </w:t>
                  </w:r>
                  <w:r w:rsidR="00536944">
                    <w:rPr>
                      <w:rFonts w:asciiTheme="majorHAnsi" w:eastAsiaTheme="majorEastAsia" w:hAnsiTheme="majorHAnsi" w:cstheme="majorBidi"/>
                      <w:b/>
                      <w:szCs w:val="26"/>
                      <w:lang w:bidi="fr-FR"/>
                    </w:rPr>
                    <w:t>2008</w:t>
                  </w:r>
                  <w:r w:rsidRPr="004736C6">
                    <w:rPr>
                      <w:rFonts w:asciiTheme="majorHAnsi" w:eastAsiaTheme="majorEastAsia" w:hAnsiTheme="majorHAnsi" w:cstheme="majorBidi"/>
                      <w:b/>
                      <w:szCs w:val="26"/>
                      <w:lang w:bidi="fr-FR"/>
                    </w:rPr>
                    <w:t xml:space="preserve"> - </w:t>
                  </w:r>
                  <w:r w:rsidR="00441A74">
                    <w:rPr>
                      <w:rFonts w:asciiTheme="majorHAnsi" w:eastAsiaTheme="majorEastAsia" w:hAnsiTheme="majorHAnsi" w:cstheme="majorBidi"/>
                      <w:b/>
                      <w:szCs w:val="26"/>
                      <w:lang w:bidi="fr-FR"/>
                    </w:rPr>
                    <w:t>2009</w:t>
                  </w:r>
                  <w:r w:rsidR="00441A74" w:rsidRPr="004736C6">
                    <w:rPr>
                      <w:rFonts w:asciiTheme="majorHAnsi" w:eastAsiaTheme="majorEastAsia" w:hAnsiTheme="majorHAnsi" w:cstheme="majorBidi"/>
                      <w:b/>
                      <w:szCs w:val="26"/>
                      <w:lang w:bidi="fr-FR"/>
                    </w:rPr>
                    <w:t xml:space="preserve"> |</w:t>
                  </w:r>
                  <w:r w:rsidRPr="004736C6">
                    <w:rPr>
                      <w:rFonts w:asciiTheme="majorHAnsi" w:eastAsiaTheme="majorEastAsia" w:hAnsiTheme="majorHAnsi" w:cstheme="majorBidi"/>
                      <w:b/>
                      <w:szCs w:val="26"/>
                      <w:lang w:bidi="fr-FR"/>
                    </w:rPr>
                    <w:t xml:space="preserve"> Lycée Oumar Ba</w:t>
                  </w:r>
                </w:p>
                <w:p w:rsidR="00DB21AC" w:rsidRPr="004736C6" w:rsidRDefault="00DB21AC" w:rsidP="00441A74">
                  <w:pPr>
                    <w:tabs>
                      <w:tab w:val="left" w:pos="193"/>
                      <w:tab w:val="center" w:pos="2637"/>
                    </w:tabs>
                    <w:jc w:val="left"/>
                    <w:rPr>
                      <w:lang w:bidi="fr-FR"/>
                    </w:rPr>
                  </w:pPr>
                  <w:r w:rsidRPr="0074548E">
                    <w:rPr>
                      <w:sz w:val="24"/>
                      <w:szCs w:val="24"/>
                      <w:lang w:bidi="fr-FR"/>
                    </w:rPr>
                    <w:t>Baccalauréat en Science Biologique au Lycée Oumar BA de Kalaban Coura Bamako</w:t>
                  </w:r>
                  <w:r w:rsidR="0074548E">
                    <w:rPr>
                      <w:sz w:val="24"/>
                      <w:szCs w:val="24"/>
                      <w:lang w:bidi="fr-FR"/>
                    </w:rPr>
                    <w:br/>
                  </w:r>
                </w:p>
                <w:p w:rsidR="00DB21AC" w:rsidRPr="004736C6" w:rsidRDefault="00300A7F" w:rsidP="00DB21AC">
                  <w:pPr>
                    <w:tabs>
                      <w:tab w:val="left" w:pos="193"/>
                      <w:tab w:val="center" w:pos="2637"/>
                    </w:tabs>
                  </w:pPr>
                  <w:sdt>
                    <w:sdtPr>
                      <w:alias w:val="Expérience :"/>
                      <w:tag w:val="Expérience :"/>
                      <w:id w:val="1217937480"/>
                      <w:placeholder>
                        <w:docPart w:val="3F4ACC021B114B77BC4CDC47164F096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DB21AC" w:rsidRPr="004736C6">
                        <w:rPr>
                          <w:rFonts w:asciiTheme="majorHAnsi" w:eastAsiaTheme="majorEastAsia" w:hAnsiTheme="majorHAnsi" w:cstheme="majorBidi"/>
                          <w:b/>
                          <w:caps/>
                          <w:spacing w:val="50"/>
                          <w:sz w:val="32"/>
                          <w:szCs w:val="32"/>
                          <w:lang w:bidi="fr-FR"/>
                        </w:rPr>
                        <w:t>EXPERIENCES PROFESSIONNELLES</w:t>
                      </w:r>
                    </w:sdtContent>
                  </w:sdt>
                </w:p>
                <w:p w:rsidR="00DB21AC" w:rsidRPr="0074548E" w:rsidRDefault="00DB21AC" w:rsidP="00DB21AC">
                  <w:pPr>
                    <w:pStyle w:val="Titre2"/>
                    <w:rPr>
                      <w:szCs w:val="22"/>
                    </w:rPr>
                  </w:pPr>
                  <w:r w:rsidRPr="0074548E">
                    <w:rPr>
                      <w:szCs w:val="22"/>
                    </w:rPr>
                    <w:t>Stagiaire</w:t>
                  </w:r>
                  <w:r w:rsidRPr="0074548E">
                    <w:rPr>
                      <w:szCs w:val="22"/>
                      <w:lang w:bidi="fr-FR"/>
                    </w:rPr>
                    <w:t> | </w:t>
                  </w:r>
                  <w:proofErr w:type="spellStart"/>
                  <w:r w:rsidRPr="0074548E">
                    <w:rPr>
                      <w:szCs w:val="22"/>
                    </w:rPr>
                    <w:t>Afribone</w:t>
                  </w:r>
                  <w:proofErr w:type="spellEnd"/>
                  <w:r w:rsidR="0068727B">
                    <w:rPr>
                      <w:szCs w:val="22"/>
                      <w:lang w:bidi="fr-FR"/>
                    </w:rPr>
                    <w:t> |Octobre</w:t>
                  </w:r>
                  <w:r w:rsidRPr="0074548E">
                    <w:rPr>
                      <w:szCs w:val="22"/>
                      <w:lang w:bidi="fr-FR"/>
                    </w:rPr>
                    <w:t> </w:t>
                  </w:r>
                  <w:r w:rsidR="0068727B">
                    <w:rPr>
                      <w:szCs w:val="22"/>
                    </w:rPr>
                    <w:t>2013</w:t>
                  </w:r>
                  <w:r w:rsidR="00441A74">
                    <w:rPr>
                      <w:szCs w:val="22"/>
                      <w:lang w:bidi="fr-FR"/>
                    </w:rPr>
                    <w:t xml:space="preserve"> – Mars 2018</w:t>
                  </w:r>
                  <w:r w:rsidR="0074548E">
                    <w:rPr>
                      <w:szCs w:val="22"/>
                      <w:lang w:bidi="fr-FR"/>
                    </w:rPr>
                    <w:br/>
                  </w:r>
                </w:p>
                <w:p w:rsidR="00DB21AC" w:rsidRPr="0074548E" w:rsidRDefault="00DB21AC" w:rsidP="00DB21AC">
                  <w:pPr>
                    <w:pStyle w:val="Paragraphedeliste"/>
                    <w:keepNext/>
                    <w:keepLines/>
                    <w:widowControl w:val="0"/>
                    <w:suppressAutoHyphens/>
                    <w:ind w:left="360"/>
                    <w:rPr>
                      <w:rFonts w:cstheme="minorBidi"/>
                      <w:b/>
                      <w:color w:val="636A6B" w:themeColor="text2"/>
                      <w:sz w:val="24"/>
                      <w:szCs w:val="24"/>
                      <w:lang w:bidi="fr-FR"/>
                    </w:rPr>
                  </w:pPr>
                  <w:r w:rsidRPr="0074548E">
                    <w:rPr>
                      <w:rFonts w:cstheme="minorBidi"/>
                      <w:b/>
                      <w:color w:val="636A6B" w:themeColor="text2"/>
                      <w:sz w:val="24"/>
                      <w:szCs w:val="24"/>
                      <w:lang w:bidi="fr-FR"/>
                    </w:rPr>
                    <w:t xml:space="preserve">Stage de qualification à AFRIBONE MALI </w:t>
                  </w:r>
                </w:p>
                <w:p w:rsidR="00DB21AC" w:rsidRPr="0074548E" w:rsidRDefault="00DB21AC" w:rsidP="00DB21AC">
                  <w:pPr>
                    <w:pStyle w:val="Paragraphedeliste"/>
                    <w:keepNext/>
                    <w:keepLines/>
                    <w:widowControl w:val="0"/>
                    <w:numPr>
                      <w:ilvl w:val="0"/>
                      <w:numId w:val="19"/>
                    </w:numPr>
                    <w:suppressAutoHyphens/>
                    <w:rPr>
                      <w:rFonts w:cstheme="minorBidi"/>
                      <w:color w:val="636A6B" w:themeColor="text2"/>
                      <w:sz w:val="24"/>
                      <w:szCs w:val="24"/>
                      <w:lang w:bidi="fr-FR"/>
                    </w:rPr>
                  </w:pPr>
                  <w:r w:rsidRPr="0074548E">
                    <w:rPr>
                      <w:rFonts w:cstheme="minorBidi"/>
                      <w:color w:val="636A6B" w:themeColor="text2"/>
                      <w:sz w:val="24"/>
                      <w:szCs w:val="24"/>
                      <w:lang w:bidi="fr-FR"/>
                    </w:rPr>
                    <w:t>Installation internet par boucle local radio (BRL) avec les antennes canopy</w:t>
                  </w:r>
                </w:p>
                <w:p w:rsidR="00DB21AC" w:rsidRPr="0074548E" w:rsidRDefault="00DB21AC" w:rsidP="00DB21AC">
                  <w:pPr>
                    <w:pStyle w:val="Paragraphedeliste"/>
                    <w:keepNext/>
                    <w:keepLines/>
                    <w:widowControl w:val="0"/>
                    <w:numPr>
                      <w:ilvl w:val="0"/>
                      <w:numId w:val="19"/>
                    </w:numPr>
                    <w:suppressAutoHyphens/>
                    <w:rPr>
                      <w:rFonts w:cstheme="minorBidi"/>
                      <w:color w:val="636A6B" w:themeColor="text2"/>
                      <w:sz w:val="24"/>
                      <w:szCs w:val="24"/>
                      <w:lang w:bidi="fr-FR"/>
                    </w:rPr>
                  </w:pPr>
                  <w:r w:rsidRPr="0074548E">
                    <w:rPr>
                      <w:rFonts w:cstheme="minorBidi"/>
                      <w:color w:val="636A6B" w:themeColor="text2"/>
                      <w:sz w:val="24"/>
                      <w:szCs w:val="24"/>
                      <w:lang w:bidi="fr-FR"/>
                    </w:rPr>
                    <w:t xml:space="preserve">Supervision réseau </w:t>
                  </w:r>
                </w:p>
                <w:p w:rsidR="00DB21AC" w:rsidRPr="004736C6" w:rsidRDefault="00DB21AC" w:rsidP="0074548E">
                  <w:pPr>
                    <w:pStyle w:val="Paragraphedeliste"/>
                    <w:keepNext/>
                    <w:keepLines/>
                    <w:widowControl w:val="0"/>
                    <w:suppressAutoHyphens/>
                    <w:ind w:left="1080"/>
                    <w:rPr>
                      <w:rFonts w:cstheme="minorBidi"/>
                      <w:color w:val="636A6B" w:themeColor="text2"/>
                      <w:lang w:bidi="fr-FR"/>
                    </w:rPr>
                  </w:pPr>
                </w:p>
              </w:tc>
            </w:tr>
          </w:tbl>
          <w:tbl>
            <w:tblPr>
              <w:tblStyle w:val="Grilledutableau"/>
              <w:tblpPr w:leftFromText="141" w:rightFromText="141" w:vertAnchor="text" w:horzAnchor="margin" w:tblpXSpec="center" w:tblpY="-315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843"/>
            </w:tblGrid>
            <w:tr w:rsidR="00AD3D1B" w:rsidRPr="00AD3D1B" w:rsidTr="00AD3D1B">
              <w:trPr>
                <w:trHeight w:val="288"/>
              </w:trPr>
              <w:tc>
                <w:tcPr>
                  <w:tcW w:w="3843" w:type="dxa"/>
                  <w:tcBorders>
                    <w:top w:val="single" w:sz="4" w:space="0" w:color="FFD556"/>
                    <w:left w:val="single" w:sz="4" w:space="0" w:color="FFD556"/>
                    <w:bottom w:val="single" w:sz="4" w:space="0" w:color="FFD556"/>
                    <w:right w:val="single" w:sz="4" w:space="0" w:color="FFD556"/>
                  </w:tcBorders>
                </w:tcPr>
                <w:p w:rsidR="00AD3D1B" w:rsidRPr="00AD3D1B" w:rsidRDefault="00AD3D1B" w:rsidP="00AD3D1B">
                  <w:pPr>
                    <w:keepNext/>
                    <w:keepLines/>
                    <w:widowControl w:val="0"/>
                    <w:suppressAutoHyphens/>
                    <w:rPr>
                      <w:b/>
                      <w:sz w:val="24"/>
                      <w:szCs w:val="24"/>
                      <w:lang w:bidi="fr-FR"/>
                    </w:rPr>
                  </w:pPr>
                  <w:r>
                    <w:rPr>
                      <w:sz w:val="24"/>
                      <w:szCs w:val="24"/>
                    </w:rPr>
                    <w:br/>
                  </w:r>
                  <w:r w:rsidRPr="00AD3D1B">
                    <w:rPr>
                      <w:b/>
                      <w:sz w:val="24"/>
                      <w:szCs w:val="24"/>
                    </w:rPr>
                    <w:t>Née le 12 Mars 1988</w:t>
                  </w:r>
                  <w:r w:rsidRPr="00AD3D1B">
                    <w:rPr>
                      <w:b/>
                      <w:sz w:val="24"/>
                      <w:szCs w:val="24"/>
                    </w:rPr>
                    <w:br/>
                    <w:t>à</w:t>
                  </w:r>
                  <w:r w:rsidRPr="00AD3D1B">
                    <w:rPr>
                      <w:b/>
                      <w:sz w:val="24"/>
                      <w:szCs w:val="24"/>
                    </w:rPr>
                    <w:br/>
                  </w:r>
                  <w:r>
                    <w:rPr>
                      <w:b/>
                      <w:sz w:val="24"/>
                      <w:szCs w:val="24"/>
                    </w:rPr>
                    <w:t>Dodel , (Sénégal)</w:t>
                  </w:r>
                  <w:r w:rsidRPr="00AD3D1B">
                    <w:rPr>
                      <w:b/>
                      <w:sz w:val="24"/>
                      <w:szCs w:val="24"/>
                    </w:rPr>
                    <w:br/>
                  </w:r>
                </w:p>
              </w:tc>
            </w:tr>
          </w:tbl>
          <w:p w:rsidR="004A7542" w:rsidRPr="004736C6" w:rsidRDefault="004A7542" w:rsidP="00346ED4"/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W w:w="4293" w:type="dxa"/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Tableau de disposition droite"/>
            </w:tblPr>
            <w:tblGrid>
              <w:gridCol w:w="4293"/>
            </w:tblGrid>
            <w:tr w:rsidR="004A7542" w:rsidRPr="004736C6" w:rsidTr="00254DEC">
              <w:trPr>
                <w:trHeight w:hRule="exact" w:val="4388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0" w:type="dxa"/>
                  </w:tcMar>
                </w:tcPr>
                <w:p w:rsidR="004A7542" w:rsidRPr="004736C6" w:rsidRDefault="004736C6" w:rsidP="00346ED4">
                  <w:pPr>
                    <w:pStyle w:val="Titre1"/>
                  </w:pPr>
                  <w:r w:rsidRPr="004736C6">
                    <w:t>LANGUE</w:t>
                  </w:r>
                </w:p>
                <w:p w:rsidR="004736C6" w:rsidRPr="004736C6" w:rsidRDefault="004736C6" w:rsidP="004736C6">
                  <w:pPr>
                    <w:pStyle w:val="Titre2"/>
                    <w:numPr>
                      <w:ilvl w:val="0"/>
                      <w:numId w:val="22"/>
                    </w:numPr>
                    <w:jc w:val="left"/>
                  </w:pPr>
                  <w:r w:rsidRPr="004736C6">
                    <w:t>FRANÇAIS</w:t>
                  </w:r>
                  <w:r w:rsidRPr="004736C6">
                    <w:br/>
                    <w:t>(Parlé et Ecrit)</w:t>
                  </w:r>
                </w:p>
                <w:p w:rsidR="00E10171" w:rsidRDefault="00AD3D1B" w:rsidP="004736C6">
                  <w:pPr>
                    <w:pStyle w:val="Titre2"/>
                    <w:numPr>
                      <w:ilvl w:val="0"/>
                      <w:numId w:val="22"/>
                    </w:numPr>
                    <w:jc w:val="left"/>
                  </w:pPr>
                  <w:r>
                    <w:t>ANGLAIS</w:t>
                  </w:r>
                  <w:r>
                    <w:br/>
                    <w:t>(Niveau scolaire</w:t>
                  </w:r>
                  <w:r w:rsidR="004736C6" w:rsidRPr="004736C6">
                    <w:t>)</w:t>
                  </w:r>
                </w:p>
                <w:p w:rsidR="004736C6" w:rsidRDefault="004736C6" w:rsidP="004736C6">
                  <w:pPr>
                    <w:rPr>
                      <w:rFonts w:asciiTheme="majorHAnsi" w:eastAsiaTheme="majorEastAsia" w:hAnsiTheme="majorHAnsi" w:cstheme="majorBidi"/>
                      <w:caps/>
                      <w:spacing w:val="50"/>
                      <w:sz w:val="28"/>
                      <w:szCs w:val="32"/>
                    </w:rPr>
                  </w:pPr>
                  <w:r w:rsidRPr="004736C6">
                    <w:rPr>
                      <w:rFonts w:asciiTheme="majorHAnsi" w:eastAsiaTheme="majorEastAsia" w:hAnsiTheme="majorHAnsi" w:cstheme="majorBidi"/>
                      <w:caps/>
                      <w:spacing w:val="50"/>
                      <w:sz w:val="28"/>
                      <w:szCs w:val="32"/>
                    </w:rPr>
                    <w:t>LOISIR</w:t>
                  </w:r>
                </w:p>
                <w:p w:rsidR="004736C6" w:rsidRPr="004736C6" w:rsidRDefault="004736C6" w:rsidP="004736C6">
                  <w:pPr>
                    <w:pStyle w:val="Paragraphedeliste"/>
                    <w:numPr>
                      <w:ilvl w:val="0"/>
                      <w:numId w:val="23"/>
                    </w:numPr>
                    <w:jc w:val="both"/>
                    <w:rPr>
                      <w:rFonts w:asciiTheme="majorHAnsi" w:eastAsiaTheme="majorEastAsia" w:hAnsiTheme="majorHAnsi" w:cstheme="majorBidi"/>
                      <w:b/>
                      <w:color w:val="636A6B" w:themeColor="text2"/>
                      <w:szCs w:val="26"/>
                    </w:rPr>
                  </w:pPr>
                  <w:r w:rsidRPr="004736C6">
                    <w:rPr>
                      <w:rFonts w:asciiTheme="majorHAnsi" w:eastAsiaTheme="majorEastAsia" w:hAnsiTheme="majorHAnsi" w:cstheme="majorBidi"/>
                      <w:b/>
                      <w:color w:val="636A6B" w:themeColor="text2"/>
                      <w:szCs w:val="26"/>
                    </w:rPr>
                    <w:t>LECTURE</w:t>
                  </w:r>
                </w:p>
                <w:p w:rsidR="004736C6" w:rsidRPr="004736C6" w:rsidRDefault="004736C6" w:rsidP="004736C6">
                  <w:pPr>
                    <w:pStyle w:val="Paragraphedeliste"/>
                    <w:numPr>
                      <w:ilvl w:val="0"/>
                      <w:numId w:val="23"/>
                    </w:numPr>
                    <w:jc w:val="both"/>
                    <w:rPr>
                      <w:rFonts w:asciiTheme="majorHAnsi" w:eastAsiaTheme="majorEastAsia" w:hAnsiTheme="majorHAnsi" w:cstheme="majorBidi"/>
                      <w:b/>
                      <w:color w:val="636A6B" w:themeColor="text2"/>
                      <w:szCs w:val="26"/>
                    </w:rPr>
                  </w:pPr>
                  <w:r w:rsidRPr="004736C6">
                    <w:rPr>
                      <w:rFonts w:asciiTheme="majorHAnsi" w:eastAsiaTheme="majorEastAsia" w:hAnsiTheme="majorHAnsi" w:cstheme="majorBidi"/>
                      <w:b/>
                      <w:color w:val="636A6B" w:themeColor="text2"/>
                      <w:szCs w:val="26"/>
                    </w:rPr>
                    <w:t>CINEMA</w:t>
                  </w:r>
                </w:p>
                <w:p w:rsidR="004736C6" w:rsidRPr="004736C6" w:rsidRDefault="004736C6" w:rsidP="004736C6">
                  <w:pPr>
                    <w:pStyle w:val="Paragraphedeliste"/>
                    <w:numPr>
                      <w:ilvl w:val="0"/>
                      <w:numId w:val="23"/>
                    </w:numPr>
                    <w:jc w:val="both"/>
                  </w:pPr>
                  <w:r w:rsidRPr="004736C6">
                    <w:rPr>
                      <w:rFonts w:asciiTheme="majorHAnsi" w:eastAsiaTheme="majorEastAsia" w:hAnsiTheme="majorHAnsi" w:cstheme="majorBidi"/>
                      <w:b/>
                      <w:color w:val="636A6B" w:themeColor="text2"/>
                      <w:szCs w:val="26"/>
                    </w:rPr>
                    <w:t>SPORT</w:t>
                  </w:r>
                </w:p>
                <w:p w:rsidR="004736C6" w:rsidRPr="004736C6" w:rsidRDefault="004736C6" w:rsidP="004736C6">
                  <w:pPr>
                    <w:pStyle w:val="Paragraphedeliste"/>
                    <w:numPr>
                      <w:ilvl w:val="0"/>
                      <w:numId w:val="23"/>
                    </w:numPr>
                    <w:jc w:val="both"/>
                  </w:pPr>
                  <w:r>
                    <w:rPr>
                      <w:rFonts w:asciiTheme="majorHAnsi" w:eastAsiaTheme="majorEastAsia" w:hAnsiTheme="majorHAnsi" w:cstheme="majorBidi"/>
                      <w:b/>
                      <w:color w:val="636A6B" w:themeColor="text2"/>
                      <w:szCs w:val="26"/>
                    </w:rPr>
                    <w:t>MUSIQUE</w:t>
                  </w:r>
                  <w:r>
                    <w:rPr>
                      <w:rFonts w:asciiTheme="majorHAnsi" w:eastAsiaTheme="majorEastAsia" w:hAnsiTheme="majorHAnsi" w:cstheme="majorBidi"/>
                      <w:caps/>
                      <w:spacing w:val="50"/>
                      <w:sz w:val="28"/>
                      <w:szCs w:val="32"/>
                    </w:rPr>
                    <w:br/>
                  </w:r>
                  <w:r w:rsidRPr="004736C6">
                    <w:rPr>
                      <w:rFonts w:asciiTheme="majorHAnsi" w:eastAsiaTheme="majorEastAsia" w:hAnsiTheme="majorHAnsi" w:cstheme="majorBidi"/>
                      <w:caps/>
                      <w:spacing w:val="50"/>
                      <w:sz w:val="28"/>
                      <w:szCs w:val="32"/>
                    </w:rPr>
                    <w:br/>
                  </w:r>
                </w:p>
              </w:tc>
            </w:tr>
            <w:tr w:rsidR="004A7542" w:rsidRPr="004736C6" w:rsidTr="00254DEC">
              <w:trPr>
                <w:trHeight w:val="3078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4522" w:type="dxa"/>
                    <w:tblInd w:w="1" w:type="dxa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Tableau de disposition de coordonnées"/>
                  </w:tblPr>
                  <w:tblGrid>
                    <w:gridCol w:w="2261"/>
                    <w:gridCol w:w="2261"/>
                  </w:tblGrid>
                  <w:tr w:rsidR="004A7542" w:rsidRPr="004736C6" w:rsidTr="006142FE">
                    <w:trPr>
                      <w:trHeight w:val="1891"/>
                    </w:trPr>
                    <w:tc>
                      <w:tcPr>
                        <w:tcW w:w="2261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4736C6" w:rsidRDefault="004A7542" w:rsidP="00346ED4">
                        <w:pPr>
                          <w:pStyle w:val="Graphisme"/>
                        </w:pPr>
                        <w:r w:rsidRPr="004736C6">
                          <w:rPr>
                            <w:noProof/>
                            <w:lang w:eastAsia="fr-FR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0CC774C8" wp14:editId="5AD7D0E1">
                                  <wp:extent cx="810227" cy="849791"/>
                                  <wp:effectExtent l="0" t="0" r="9525" b="7620"/>
                                  <wp:docPr id="6" name="Groupe 322" title="Icône de messagerie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810227" cy="849791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Ovale 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orme libre 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2C435C0B" id="Groupe 322" o:spid="_x0000_s1026" alt="Titre : Icône de messagerie" style="width:63.8pt;height:66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">
                                  <v:oval id="Ovale 7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orme libre 8" o:spid="_x0000_s1028" style="position:absolute;left:57057;top:87598;width:206375;height:153988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2261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4736C6" w:rsidRDefault="004A7542" w:rsidP="00346ED4">
                        <w:pPr>
                          <w:pStyle w:val="Graphisme"/>
                        </w:pPr>
                        <w:r w:rsidRPr="004736C6">
                          <w:rPr>
                            <w:noProof/>
                            <w:lang w:eastAsia="fr-FR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247538BB" wp14:editId="400E347A">
                                  <wp:extent cx="818865" cy="849630"/>
                                  <wp:effectExtent l="0" t="0" r="635" b="7620"/>
                                  <wp:docPr id="304" name="Groupe 303" title="Icône de téléphone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818865" cy="849630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Ovale 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Forme libre 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7D86EAF7" id="Groupe 303" o:spid="_x0000_s1026" alt="Titre : Icône de téléphone" style="width:64.5pt;height:66.9pt;mso-position-horizontal-relative:char;mso-position-vertical-relative:line" coordsize="338328,3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">
                                  <v:oval id="Ovale 2" o:spid="_x0000_s1027" style="position:absolute;width:338328;height:338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orme libre 3" o:spid="_x0000_s1028" style="position:absolute;left:57245;top:92170;width:223838;height:153988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A7542" w:rsidRPr="004736C6" w:rsidTr="006142FE">
                    <w:trPr>
                      <w:trHeight w:val="846"/>
                    </w:trPr>
                    <w:tc>
                      <w:tcPr>
                        <w:tcW w:w="2261" w:type="dxa"/>
                        <w:tcMar>
                          <w:top w:w="0" w:type="dxa"/>
                          <w:bottom w:w="0" w:type="dxa"/>
                        </w:tcMar>
                      </w:tcPr>
                      <w:p w:rsidR="004A7542" w:rsidRPr="004736C6" w:rsidRDefault="006142FE" w:rsidP="007E3EE3">
                        <w:r>
                          <w:t>sall.nn@yahoo</w:t>
                        </w:r>
                        <w:r w:rsidR="00AD3D1B">
                          <w:t>.</w:t>
                        </w:r>
                        <w:r w:rsidR="007E3EE3" w:rsidRPr="004736C6">
                          <w:t>com</w:t>
                        </w:r>
                      </w:p>
                    </w:tc>
                    <w:tc>
                      <w:tcPr>
                        <w:tcW w:w="2261" w:type="dxa"/>
                        <w:tcMar>
                          <w:top w:w="0" w:type="dxa"/>
                          <w:bottom w:w="0" w:type="dxa"/>
                        </w:tcMar>
                      </w:tcPr>
                      <w:p w:rsidR="004A7542" w:rsidRPr="004736C6" w:rsidRDefault="007E3EE3" w:rsidP="007E3EE3">
                        <w:r w:rsidRPr="004736C6">
                          <w:t>78940012</w:t>
                        </w:r>
                      </w:p>
                    </w:tc>
                  </w:tr>
                </w:tbl>
                <w:p w:rsidR="004A7542" w:rsidRPr="004736C6" w:rsidRDefault="004A7542" w:rsidP="007E3EE3"/>
              </w:tc>
            </w:tr>
            <w:tr w:rsidR="004A7542" w:rsidRPr="0074548E" w:rsidTr="00254DEC">
              <w:trPr>
                <w:trHeight w:val="3885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:rsidR="004A7542" w:rsidRPr="004736C6" w:rsidRDefault="00536944" w:rsidP="004A7542">
                  <w:pPr>
                    <w:pStyle w:val="Titre1"/>
                  </w:pPr>
                  <w:r>
                    <w:t xml:space="preserve">DOMAINE </w:t>
                  </w:r>
                  <w:r>
                    <w:br/>
                    <w:t>DE COMPETENCE</w:t>
                  </w:r>
                  <w:r>
                    <w:br/>
                  </w:r>
                </w:p>
                <w:p w:rsidR="00536944" w:rsidRDefault="00536944" w:rsidP="00536944">
                  <w:pPr>
                    <w:pStyle w:val="Titre2"/>
                    <w:numPr>
                      <w:ilvl w:val="0"/>
                      <w:numId w:val="24"/>
                    </w:numPr>
                    <w:jc w:val="left"/>
                  </w:pPr>
                  <w:r>
                    <w:t>GSM et CDMA</w:t>
                  </w:r>
                </w:p>
                <w:p w:rsidR="00536944" w:rsidRDefault="00536944" w:rsidP="00536944">
                  <w:pPr>
                    <w:pStyle w:val="Titre2"/>
                    <w:numPr>
                      <w:ilvl w:val="0"/>
                      <w:numId w:val="24"/>
                    </w:numPr>
                    <w:jc w:val="left"/>
                  </w:pPr>
                  <w:r>
                    <w:t>Configuration de LAN/VLAN/STP/VPN/NAT</w:t>
                  </w:r>
                </w:p>
                <w:p w:rsidR="0074548E" w:rsidRDefault="0074548E" w:rsidP="00536944">
                  <w:pPr>
                    <w:pStyle w:val="Titre2"/>
                    <w:numPr>
                      <w:ilvl w:val="0"/>
                      <w:numId w:val="24"/>
                    </w:numPr>
                    <w:jc w:val="left"/>
                  </w:pPr>
                  <w:r>
                    <w:t>Virtual PC, VMware Workstation</w:t>
                  </w:r>
                </w:p>
                <w:p w:rsidR="0074548E" w:rsidRPr="0074548E" w:rsidRDefault="0074548E" w:rsidP="00536944">
                  <w:pPr>
                    <w:pStyle w:val="Titre2"/>
                    <w:numPr>
                      <w:ilvl w:val="0"/>
                      <w:numId w:val="24"/>
                    </w:numPr>
                    <w:jc w:val="left"/>
                    <w:rPr>
                      <w:lang w:val="en-US"/>
                    </w:rPr>
                  </w:pPr>
                  <w:r w:rsidRPr="0074548E">
                    <w:rPr>
                      <w:lang w:val="en-US"/>
                    </w:rPr>
                    <w:t>LINUX, DOS, Windows Server 2003 (Active Directory, DHCP, DNS)</w:t>
                  </w:r>
                </w:p>
                <w:p w:rsidR="004A7542" w:rsidRPr="0074548E" w:rsidRDefault="0074548E" w:rsidP="00536944">
                  <w:pPr>
                    <w:pStyle w:val="Titre2"/>
                    <w:numPr>
                      <w:ilvl w:val="0"/>
                      <w:numId w:val="24"/>
                    </w:numPr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Word, Excel, Powerpoint</w:t>
                  </w:r>
                  <w:r w:rsidR="00536944" w:rsidRPr="0074548E">
                    <w:rPr>
                      <w:lang w:val="en-US"/>
                    </w:rPr>
                    <w:br/>
                  </w:r>
                </w:p>
              </w:tc>
            </w:tr>
          </w:tbl>
          <w:p w:rsidR="004A7542" w:rsidRPr="0074548E" w:rsidRDefault="004A7542" w:rsidP="00346ED4">
            <w:pPr>
              <w:rPr>
                <w:lang w:val="en-US"/>
              </w:rPr>
            </w:pPr>
          </w:p>
        </w:tc>
      </w:tr>
    </w:tbl>
    <w:p w:rsidR="00BF2279" w:rsidRDefault="00BF2279" w:rsidP="00EC26A6">
      <w:pPr>
        <w:pStyle w:val="Sansinterligne"/>
        <w:rPr>
          <w:lang w:val="en-US"/>
        </w:rPr>
      </w:pPr>
    </w:p>
    <w:p w:rsidR="0074548E" w:rsidRPr="0074548E" w:rsidRDefault="0074548E" w:rsidP="00EC26A6">
      <w:pPr>
        <w:pStyle w:val="Sansinterligne"/>
        <w:rPr>
          <w:lang w:val="en-US"/>
        </w:rPr>
      </w:pPr>
    </w:p>
    <w:tbl>
      <w:tblPr>
        <w:tblStyle w:val="Grilledutableau"/>
        <w:tblpPr w:leftFromText="141" w:rightFromText="141" w:vertAnchor="text" w:horzAnchor="margin" w:tblpY="-19"/>
        <w:tblW w:w="0" w:type="auto"/>
        <w:tblLook w:val="04A0" w:firstRow="1" w:lastRow="0" w:firstColumn="1" w:lastColumn="0" w:noHBand="0" w:noVBand="1"/>
      </w:tblPr>
      <w:tblGrid>
        <w:gridCol w:w="10312"/>
      </w:tblGrid>
      <w:tr w:rsidR="0074548E" w:rsidRPr="004736C6" w:rsidTr="0074548E">
        <w:trPr>
          <w:trHeight w:val="2960"/>
        </w:trPr>
        <w:tc>
          <w:tcPr>
            <w:tcW w:w="10312" w:type="dxa"/>
            <w:tcBorders>
              <w:top w:val="single" w:sz="4" w:space="0" w:color="FFD556"/>
              <w:left w:val="single" w:sz="4" w:space="0" w:color="FFD556"/>
              <w:bottom w:val="single" w:sz="4" w:space="0" w:color="FFD556"/>
              <w:right w:val="single" w:sz="4" w:space="0" w:color="FFD556"/>
            </w:tcBorders>
          </w:tcPr>
          <w:p w:rsidR="0074548E" w:rsidRPr="0074548E" w:rsidRDefault="0074548E" w:rsidP="0074548E">
            <w:pPr>
              <w:pStyle w:val="Paragraphedeliste"/>
              <w:keepNext/>
              <w:keepLines/>
              <w:widowControl w:val="0"/>
              <w:numPr>
                <w:ilvl w:val="0"/>
                <w:numId w:val="19"/>
              </w:numPr>
              <w:suppressAutoHyphens/>
              <w:rPr>
                <w:rFonts w:cstheme="minorBidi"/>
                <w:color w:val="636A6B" w:themeColor="text2"/>
                <w:sz w:val="24"/>
                <w:szCs w:val="24"/>
                <w:lang w:bidi="fr-FR"/>
              </w:rPr>
            </w:pPr>
            <w:r w:rsidRPr="0074548E">
              <w:rPr>
                <w:rFonts w:cstheme="minorBidi"/>
                <w:color w:val="636A6B" w:themeColor="text2"/>
                <w:sz w:val="24"/>
                <w:szCs w:val="24"/>
                <w:lang w:bidi="fr-FR"/>
              </w:rPr>
              <w:t xml:space="preserve">Suivi des équipes sur terrain et rédaction du rapport technique </w:t>
            </w:r>
          </w:p>
          <w:p w:rsidR="0074548E" w:rsidRDefault="0074548E" w:rsidP="0074548E">
            <w:pPr>
              <w:pStyle w:val="Paragraphedeliste"/>
              <w:keepNext/>
              <w:keepLines/>
              <w:widowControl w:val="0"/>
              <w:numPr>
                <w:ilvl w:val="0"/>
                <w:numId w:val="19"/>
              </w:numPr>
              <w:suppressAutoHyphens/>
              <w:rPr>
                <w:rFonts w:cstheme="minorBidi"/>
                <w:color w:val="636A6B" w:themeColor="text2"/>
                <w:sz w:val="24"/>
                <w:szCs w:val="24"/>
                <w:lang w:bidi="fr-FR"/>
              </w:rPr>
            </w:pPr>
            <w:r w:rsidRPr="0074548E">
              <w:rPr>
                <w:rFonts w:cstheme="minorBidi"/>
                <w:color w:val="636A6B" w:themeColor="text2"/>
                <w:sz w:val="24"/>
                <w:szCs w:val="24"/>
                <w:lang w:bidi="fr-FR"/>
              </w:rPr>
              <w:t>Hotline (assistance aux clients par téléphone pour dépannages, les configurations de messagerie et de paramètre internet sur les machines, routeurs wifi, bornes…)</w:t>
            </w:r>
          </w:p>
          <w:p w:rsidR="00C11820" w:rsidRPr="0074548E" w:rsidRDefault="00C11820" w:rsidP="0074548E">
            <w:pPr>
              <w:pStyle w:val="Paragraphedeliste"/>
              <w:keepNext/>
              <w:keepLines/>
              <w:widowControl w:val="0"/>
              <w:numPr>
                <w:ilvl w:val="0"/>
                <w:numId w:val="19"/>
              </w:numPr>
              <w:suppressAutoHyphens/>
              <w:rPr>
                <w:rFonts w:cstheme="minorBidi"/>
                <w:color w:val="636A6B" w:themeColor="text2"/>
                <w:sz w:val="24"/>
                <w:szCs w:val="24"/>
                <w:lang w:bidi="fr-FR"/>
              </w:rPr>
            </w:pPr>
            <w:r>
              <w:rPr>
                <w:rFonts w:cstheme="minorBidi"/>
                <w:color w:val="636A6B" w:themeColor="text2"/>
                <w:sz w:val="24"/>
                <w:szCs w:val="24"/>
                <w:lang w:bidi="fr-FR"/>
              </w:rPr>
              <w:t>Câblage réseau</w:t>
            </w:r>
          </w:p>
          <w:p w:rsidR="0074548E" w:rsidRPr="0074548E" w:rsidRDefault="0074548E" w:rsidP="0074548E">
            <w:pPr>
              <w:pStyle w:val="Paragraphedeliste"/>
              <w:keepNext/>
              <w:keepLines/>
              <w:widowControl w:val="0"/>
              <w:numPr>
                <w:ilvl w:val="0"/>
                <w:numId w:val="19"/>
              </w:numPr>
              <w:suppressAutoHyphens/>
              <w:rPr>
                <w:rFonts w:cstheme="minorBidi"/>
                <w:color w:val="636A6B" w:themeColor="text2"/>
                <w:sz w:val="24"/>
                <w:szCs w:val="24"/>
                <w:lang w:bidi="fr-FR"/>
              </w:rPr>
            </w:pPr>
            <w:r w:rsidRPr="0074548E">
              <w:rPr>
                <w:rFonts w:cstheme="minorBidi"/>
                <w:color w:val="636A6B" w:themeColor="text2"/>
                <w:sz w:val="24"/>
                <w:szCs w:val="24"/>
                <w:lang w:bidi="fr-FR"/>
              </w:rPr>
              <w:t>Maintenance et entretien des relais</w:t>
            </w:r>
          </w:p>
          <w:p w:rsidR="0074548E" w:rsidRPr="0074548E" w:rsidRDefault="0074548E" w:rsidP="0074548E">
            <w:pPr>
              <w:pStyle w:val="Paragraphedeliste"/>
              <w:keepNext/>
              <w:keepLines/>
              <w:widowControl w:val="0"/>
              <w:numPr>
                <w:ilvl w:val="0"/>
                <w:numId w:val="19"/>
              </w:numPr>
              <w:suppressAutoHyphens/>
              <w:rPr>
                <w:rFonts w:cstheme="minorBidi"/>
                <w:color w:val="636A6B" w:themeColor="text2"/>
                <w:sz w:val="24"/>
                <w:szCs w:val="24"/>
                <w:lang w:bidi="fr-FR"/>
              </w:rPr>
            </w:pPr>
            <w:r w:rsidRPr="0074548E">
              <w:rPr>
                <w:rFonts w:cstheme="minorBidi"/>
                <w:color w:val="636A6B" w:themeColor="text2"/>
                <w:sz w:val="24"/>
                <w:szCs w:val="24"/>
                <w:lang w:bidi="fr-FR"/>
              </w:rPr>
              <w:t>Création, déplacement et suppression de graphe avec MRTG</w:t>
            </w:r>
          </w:p>
          <w:p w:rsidR="0074548E" w:rsidRPr="0074548E" w:rsidRDefault="0074548E" w:rsidP="0074548E">
            <w:pPr>
              <w:pStyle w:val="Paragraphedeliste"/>
              <w:keepNext/>
              <w:keepLines/>
              <w:widowControl w:val="0"/>
              <w:numPr>
                <w:ilvl w:val="0"/>
                <w:numId w:val="19"/>
              </w:numPr>
              <w:suppressAutoHyphens/>
              <w:rPr>
                <w:rFonts w:cstheme="minorBidi"/>
                <w:color w:val="636A6B" w:themeColor="text2"/>
                <w:sz w:val="24"/>
                <w:szCs w:val="24"/>
                <w:lang w:bidi="fr-FR"/>
              </w:rPr>
            </w:pPr>
            <w:r w:rsidRPr="0074548E">
              <w:rPr>
                <w:rFonts w:cstheme="minorBidi"/>
                <w:color w:val="636A6B" w:themeColor="text2"/>
                <w:sz w:val="24"/>
                <w:szCs w:val="24"/>
                <w:lang w:bidi="fr-FR"/>
              </w:rPr>
              <w:t>Gestion de base de données</w:t>
            </w:r>
          </w:p>
          <w:p w:rsidR="0074548E" w:rsidRPr="0074548E" w:rsidRDefault="0074548E" w:rsidP="0074548E">
            <w:pPr>
              <w:pStyle w:val="Paragraphedeliste"/>
              <w:keepNext/>
              <w:keepLines/>
              <w:widowControl w:val="0"/>
              <w:numPr>
                <w:ilvl w:val="0"/>
                <w:numId w:val="19"/>
              </w:numPr>
              <w:suppressAutoHyphens/>
              <w:rPr>
                <w:rFonts w:cstheme="minorBidi"/>
                <w:color w:val="636A6B" w:themeColor="text2"/>
                <w:sz w:val="24"/>
                <w:szCs w:val="24"/>
                <w:lang w:bidi="fr-FR"/>
              </w:rPr>
            </w:pPr>
            <w:r w:rsidRPr="0074548E">
              <w:rPr>
                <w:rFonts w:cstheme="minorBidi"/>
                <w:color w:val="636A6B" w:themeColor="text2"/>
                <w:sz w:val="24"/>
                <w:szCs w:val="24"/>
                <w:lang w:bidi="fr-FR"/>
              </w:rPr>
              <w:t xml:space="preserve">Installation internet par boucle local radio (BRL) avec les antennes canopy et point à point avec les </w:t>
            </w:r>
            <w:proofErr w:type="spellStart"/>
            <w:r w:rsidRPr="0074548E">
              <w:rPr>
                <w:rFonts w:cstheme="minorBidi"/>
                <w:color w:val="636A6B" w:themeColor="text2"/>
                <w:sz w:val="24"/>
                <w:szCs w:val="24"/>
                <w:lang w:bidi="fr-FR"/>
              </w:rPr>
              <w:t>radwin</w:t>
            </w:r>
            <w:proofErr w:type="spellEnd"/>
          </w:p>
          <w:p w:rsidR="0074548E" w:rsidRPr="0074548E" w:rsidRDefault="0074548E" w:rsidP="0074548E">
            <w:pPr>
              <w:pStyle w:val="Paragraphedeliste"/>
              <w:keepNext/>
              <w:keepLines/>
              <w:widowControl w:val="0"/>
              <w:numPr>
                <w:ilvl w:val="0"/>
                <w:numId w:val="19"/>
              </w:numPr>
              <w:suppressAutoHyphens/>
              <w:rPr>
                <w:rFonts w:cstheme="minorBidi"/>
                <w:color w:val="636A6B" w:themeColor="text2"/>
                <w:sz w:val="24"/>
                <w:szCs w:val="24"/>
                <w:lang w:bidi="fr-FR"/>
              </w:rPr>
            </w:pPr>
            <w:r w:rsidRPr="0074548E">
              <w:rPr>
                <w:rFonts w:cstheme="minorBidi"/>
                <w:color w:val="636A6B" w:themeColor="text2"/>
                <w:sz w:val="24"/>
                <w:szCs w:val="24"/>
                <w:lang w:bidi="fr-FR"/>
              </w:rPr>
              <w:t>Configuration de routeurs wifi</w:t>
            </w:r>
          </w:p>
          <w:p w:rsidR="0074548E" w:rsidRPr="0074548E" w:rsidRDefault="0074548E" w:rsidP="0074548E">
            <w:pPr>
              <w:pStyle w:val="Paragraphedeliste"/>
              <w:keepNext/>
              <w:keepLines/>
              <w:widowControl w:val="0"/>
              <w:numPr>
                <w:ilvl w:val="0"/>
                <w:numId w:val="19"/>
              </w:numPr>
              <w:suppressAutoHyphens/>
              <w:rPr>
                <w:rFonts w:cstheme="minorBidi"/>
                <w:color w:val="636A6B" w:themeColor="text2"/>
                <w:sz w:val="24"/>
                <w:szCs w:val="24"/>
                <w:lang w:bidi="fr-FR"/>
              </w:rPr>
            </w:pPr>
            <w:r w:rsidRPr="0074548E">
              <w:rPr>
                <w:rFonts w:cstheme="minorBidi"/>
                <w:color w:val="636A6B" w:themeColor="text2"/>
                <w:sz w:val="24"/>
                <w:szCs w:val="24"/>
                <w:lang w:bidi="fr-FR"/>
              </w:rPr>
              <w:t>Hotline</w:t>
            </w:r>
          </w:p>
          <w:p w:rsidR="0074548E" w:rsidRPr="0074548E" w:rsidRDefault="0074548E" w:rsidP="0074548E">
            <w:pPr>
              <w:pStyle w:val="Paragraphedeliste"/>
              <w:keepNext/>
              <w:keepLines/>
              <w:widowControl w:val="0"/>
              <w:numPr>
                <w:ilvl w:val="0"/>
                <w:numId w:val="19"/>
              </w:numPr>
              <w:suppressAutoHyphens/>
              <w:rPr>
                <w:rFonts w:cstheme="minorBidi"/>
                <w:color w:val="636A6B" w:themeColor="text2"/>
                <w:sz w:val="24"/>
                <w:szCs w:val="24"/>
                <w:lang w:bidi="fr-FR"/>
              </w:rPr>
            </w:pPr>
            <w:r w:rsidRPr="0074548E">
              <w:rPr>
                <w:rFonts w:cstheme="minorBidi"/>
                <w:color w:val="636A6B" w:themeColor="text2"/>
                <w:sz w:val="24"/>
                <w:szCs w:val="24"/>
                <w:lang w:bidi="fr-FR"/>
              </w:rPr>
              <w:t>Supervision</w:t>
            </w:r>
          </w:p>
          <w:p w:rsidR="0074548E" w:rsidRPr="0074548E" w:rsidRDefault="0074548E" w:rsidP="0074548E">
            <w:pPr>
              <w:pStyle w:val="Paragraphedeliste"/>
              <w:keepNext/>
              <w:keepLines/>
              <w:widowControl w:val="0"/>
              <w:numPr>
                <w:ilvl w:val="0"/>
                <w:numId w:val="19"/>
              </w:numPr>
              <w:suppressAutoHyphens/>
              <w:rPr>
                <w:rFonts w:cstheme="minorBidi"/>
                <w:color w:val="636A6B" w:themeColor="text2"/>
                <w:sz w:val="24"/>
                <w:szCs w:val="24"/>
                <w:lang w:bidi="fr-FR"/>
              </w:rPr>
            </w:pPr>
            <w:r w:rsidRPr="0074548E">
              <w:rPr>
                <w:rFonts w:cstheme="minorBidi"/>
                <w:color w:val="636A6B" w:themeColor="text2"/>
                <w:sz w:val="24"/>
                <w:szCs w:val="24"/>
                <w:lang w:bidi="fr-FR"/>
              </w:rPr>
              <w:t xml:space="preserve">Maintenance des équipements </w:t>
            </w:r>
          </w:p>
          <w:p w:rsidR="0074548E" w:rsidRPr="0074548E" w:rsidRDefault="0074548E" w:rsidP="0074548E">
            <w:pPr>
              <w:pStyle w:val="Paragraphedeliste"/>
              <w:keepNext/>
              <w:keepLines/>
              <w:widowControl w:val="0"/>
              <w:numPr>
                <w:ilvl w:val="0"/>
                <w:numId w:val="19"/>
              </w:numPr>
              <w:suppressAutoHyphens/>
              <w:rPr>
                <w:rFonts w:cstheme="minorBidi"/>
                <w:color w:val="636A6B" w:themeColor="text2"/>
                <w:sz w:val="24"/>
                <w:szCs w:val="24"/>
                <w:lang w:bidi="fr-FR"/>
              </w:rPr>
            </w:pPr>
            <w:r w:rsidRPr="0074548E">
              <w:rPr>
                <w:rFonts w:cstheme="minorBidi"/>
                <w:color w:val="636A6B" w:themeColor="text2"/>
                <w:sz w:val="24"/>
                <w:szCs w:val="24"/>
                <w:lang w:bidi="fr-FR"/>
              </w:rPr>
              <w:t>Suivie des équipes de terrain</w:t>
            </w:r>
          </w:p>
          <w:p w:rsidR="0074548E" w:rsidRPr="004736C6" w:rsidRDefault="0074548E" w:rsidP="0074548E"/>
        </w:tc>
      </w:tr>
    </w:tbl>
    <w:p w:rsidR="00441A74" w:rsidRPr="004736C6" w:rsidRDefault="00BF2279" w:rsidP="00BF2279">
      <w:pPr>
        <w:tabs>
          <w:tab w:val="left" w:pos="1461"/>
          <w:tab w:val="center" w:pos="5161"/>
        </w:tabs>
        <w:jc w:val="left"/>
      </w:pPr>
      <w:r w:rsidRPr="004736C6">
        <w:tab/>
      </w:r>
    </w:p>
    <w:p w:rsidR="00BF2279" w:rsidRPr="004736C6" w:rsidRDefault="00BF2279" w:rsidP="00BF2279">
      <w:pPr>
        <w:tabs>
          <w:tab w:val="left" w:pos="1461"/>
          <w:tab w:val="center" w:pos="5161"/>
        </w:tabs>
        <w:jc w:val="left"/>
      </w:pPr>
      <w:r w:rsidRPr="004736C6">
        <w:tab/>
      </w:r>
    </w:p>
    <w:p w:rsidR="00EC26A6" w:rsidRPr="004736C6" w:rsidRDefault="00EC26A6" w:rsidP="00EC26A6">
      <w:pPr>
        <w:pStyle w:val="Sansinterligne"/>
      </w:pPr>
      <w:bookmarkStart w:id="0" w:name="_GoBack"/>
      <w:bookmarkEnd w:id="0"/>
    </w:p>
    <w:sectPr w:rsidR="00EC26A6" w:rsidRPr="004736C6" w:rsidSect="0010487A">
      <w:footerReference w:type="default" r:id="rId8"/>
      <w:headerReference w:type="first" r:id="rId9"/>
      <w:pgSz w:w="11906" w:h="16838" w:code="9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0A7F" w:rsidRDefault="00300A7F" w:rsidP="004A7542">
      <w:pPr>
        <w:spacing w:after="0" w:line="240" w:lineRule="auto"/>
      </w:pPr>
      <w:r>
        <w:separator/>
      </w:r>
    </w:p>
  </w:endnote>
  <w:endnote w:type="continuationSeparator" w:id="0">
    <w:p w:rsidR="00300A7F" w:rsidRDefault="00300A7F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CE2" w:rsidRDefault="002D075C" w:rsidP="00853CE2">
        <w:pPr>
          <w:pStyle w:val="Pieddepage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C11820"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0A7F" w:rsidRDefault="00300A7F" w:rsidP="004A7542">
      <w:pPr>
        <w:spacing w:after="0" w:line="240" w:lineRule="auto"/>
      </w:pPr>
      <w:r>
        <w:separator/>
      </w:r>
    </w:p>
  </w:footnote>
  <w:footnote w:type="continuationSeparator" w:id="0">
    <w:p w:rsidR="00300A7F" w:rsidRDefault="00300A7F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</w:rPr>
      <w:alias w:val="Entrez votre nom :"/>
      <w:tag w:val="Entrez votre nom :"/>
      <w:id w:val="1764105439"/>
      <w:dataBinding w:prefixMappings="xmlns:ns0='http://schemas.microsoft.com/office/2006/coverPageProps' " w:xpath="/ns0:CoverPageProperties[1]/ns0:CompanyPhone[1]" w:storeItemID="{55AF091B-3C7A-41E3-B477-F2FDAA23CFDA}"/>
      <w15:appearance w15:val="hidden"/>
      <w:text w:multiLine="1"/>
    </w:sdtPr>
    <w:sdtEndPr/>
    <w:sdtContent>
      <w:p w:rsidR="00BD5EFB" w:rsidRPr="007A5A1C" w:rsidRDefault="00122A54">
        <w:pPr>
          <w:pStyle w:val="En-tte"/>
          <w:rPr>
            <w:b/>
          </w:rPr>
        </w:pPr>
        <w:r w:rsidRPr="007A5A1C">
          <w:rPr>
            <w:b/>
          </w:rPr>
          <w:t>nene fatimata sall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0DE52AB"/>
    <w:multiLevelType w:val="multilevel"/>
    <w:tmpl w:val="4A368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3175B55"/>
    <w:multiLevelType w:val="multilevel"/>
    <w:tmpl w:val="4E34728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b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A4F429F"/>
    <w:multiLevelType w:val="hybridMultilevel"/>
    <w:tmpl w:val="24042F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83C638A"/>
    <w:multiLevelType w:val="hybridMultilevel"/>
    <w:tmpl w:val="F614E2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036815"/>
    <w:multiLevelType w:val="multilevel"/>
    <w:tmpl w:val="E532429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F4D037D"/>
    <w:multiLevelType w:val="multilevel"/>
    <w:tmpl w:val="552E29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C8642A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F632C77"/>
    <w:multiLevelType w:val="multilevel"/>
    <w:tmpl w:val="242C0C90"/>
    <w:lvl w:ilvl="0">
      <w:start w:val="1"/>
      <w:numFmt w:val="bullet"/>
      <w:lvlText w:val=""/>
      <w:lvlJc w:val="left"/>
      <w:pPr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5A11D6B"/>
    <w:multiLevelType w:val="hybridMultilevel"/>
    <w:tmpl w:val="9BCEA7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0"/>
  </w:num>
  <w:num w:numId="3">
    <w:abstractNumId w:val="10"/>
  </w:num>
  <w:num w:numId="4">
    <w:abstractNumId w:val="15"/>
  </w:num>
  <w:num w:numId="5">
    <w:abstractNumId w:val="12"/>
  </w:num>
  <w:num w:numId="6">
    <w:abstractNumId w:val="18"/>
  </w:num>
  <w:num w:numId="7">
    <w:abstractNumId w:val="16"/>
  </w:num>
  <w:num w:numId="8">
    <w:abstractNumId w:val="21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3"/>
  </w:num>
  <w:num w:numId="20">
    <w:abstractNumId w:val="22"/>
  </w:num>
  <w:num w:numId="21">
    <w:abstractNumId w:val="11"/>
  </w:num>
  <w:num w:numId="22">
    <w:abstractNumId w:val="14"/>
  </w:num>
  <w:num w:numId="23">
    <w:abstractNumId w:val="17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729"/>
    <w:rsid w:val="000B685D"/>
    <w:rsid w:val="000D7B42"/>
    <w:rsid w:val="0010487A"/>
    <w:rsid w:val="00122A54"/>
    <w:rsid w:val="001C292B"/>
    <w:rsid w:val="00254DEC"/>
    <w:rsid w:val="002876BB"/>
    <w:rsid w:val="00293B83"/>
    <w:rsid w:val="002B4A8C"/>
    <w:rsid w:val="002D075C"/>
    <w:rsid w:val="00300A7F"/>
    <w:rsid w:val="00372720"/>
    <w:rsid w:val="00441A74"/>
    <w:rsid w:val="00454034"/>
    <w:rsid w:val="004736C6"/>
    <w:rsid w:val="004A7542"/>
    <w:rsid w:val="00536944"/>
    <w:rsid w:val="005F1BB3"/>
    <w:rsid w:val="006142FE"/>
    <w:rsid w:val="0068727B"/>
    <w:rsid w:val="00691D2A"/>
    <w:rsid w:val="006A3CE7"/>
    <w:rsid w:val="006F77C5"/>
    <w:rsid w:val="0074548E"/>
    <w:rsid w:val="00797C1E"/>
    <w:rsid w:val="007A5A1C"/>
    <w:rsid w:val="007B55EB"/>
    <w:rsid w:val="007E3EE3"/>
    <w:rsid w:val="00857F01"/>
    <w:rsid w:val="00883043"/>
    <w:rsid w:val="008C0C6E"/>
    <w:rsid w:val="00A27938"/>
    <w:rsid w:val="00AD3D1B"/>
    <w:rsid w:val="00B24013"/>
    <w:rsid w:val="00B52729"/>
    <w:rsid w:val="00B90950"/>
    <w:rsid w:val="00BE5F21"/>
    <w:rsid w:val="00BF2279"/>
    <w:rsid w:val="00C11820"/>
    <w:rsid w:val="00C64047"/>
    <w:rsid w:val="00DB21AC"/>
    <w:rsid w:val="00DE7EA6"/>
    <w:rsid w:val="00E0656C"/>
    <w:rsid w:val="00E10171"/>
    <w:rsid w:val="00E97142"/>
    <w:rsid w:val="00EC26A6"/>
    <w:rsid w:val="00EC7733"/>
    <w:rsid w:val="00ED1C71"/>
    <w:rsid w:val="00FE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F63DD1"/>
  <w15:chartTrackingRefBased/>
  <w15:docId w15:val="{3D991E1B-1E1C-415F-95BF-E73B89DCA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636A6B" w:themeColor="text2"/>
        <w:sz w:val="22"/>
        <w:szCs w:val="22"/>
        <w:lang w:val="fr-FR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0950"/>
  </w:style>
  <w:style w:type="paragraph" w:styleId="Titre1">
    <w:name w:val="heading 1"/>
    <w:basedOn w:val="Normal"/>
    <w:next w:val="Normal"/>
    <w:link w:val="Titre1Car"/>
    <w:uiPriority w:val="9"/>
    <w:unhideWhenUsed/>
    <w:qFormat/>
    <w:rsid w:val="002D075C"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075C"/>
    <w:pPr>
      <w:keepNext/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909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semiHidden/>
    <w:rsid w:val="002D075C"/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4A7542"/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A7542"/>
    <w:rPr>
      <w:rFonts w:asciiTheme="majorHAnsi" w:eastAsiaTheme="majorEastAsia" w:hAnsiTheme="majorHAnsi" w:cstheme="majorBidi"/>
      <w:b/>
      <w:szCs w:val="26"/>
    </w:rPr>
  </w:style>
  <w:style w:type="paragraph" w:styleId="En-tte">
    <w:name w:val="header"/>
    <w:basedOn w:val="Normal"/>
    <w:link w:val="En-tteCar"/>
    <w:uiPriority w:val="99"/>
    <w:unhideWhenUsed/>
    <w:rsid w:val="004A7542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</w:pPr>
    <w:rPr>
      <w:caps/>
      <w:color w:val="404040" w:themeColor="text1" w:themeTint="BF"/>
      <w:spacing w:val="80"/>
      <w:sz w:val="46"/>
    </w:rPr>
  </w:style>
  <w:style w:type="character" w:customStyle="1" w:styleId="En-tteCar">
    <w:name w:val="En-tête Car"/>
    <w:basedOn w:val="Policepardfaut"/>
    <w:link w:val="En-tte"/>
    <w:uiPriority w:val="99"/>
    <w:rsid w:val="004A7542"/>
    <w:rPr>
      <w:caps/>
      <w:color w:val="404040" w:themeColor="text1" w:themeTint="BF"/>
      <w:spacing w:val="80"/>
      <w:sz w:val="46"/>
    </w:rPr>
  </w:style>
  <w:style w:type="paragraph" w:styleId="Pieddepage">
    <w:name w:val="footer"/>
    <w:basedOn w:val="Normal"/>
    <w:link w:val="PieddepageCar"/>
    <w:uiPriority w:val="99"/>
    <w:unhideWhenUsed/>
    <w:rsid w:val="004A7542"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A7542"/>
  </w:style>
  <w:style w:type="paragraph" w:styleId="Sansinterligne">
    <w:name w:val="No Spacing"/>
    <w:uiPriority w:val="11"/>
    <w:qFormat/>
    <w:rsid w:val="004A7542"/>
    <w:pPr>
      <w:spacing w:after="0" w:line="240" w:lineRule="auto"/>
    </w:pPr>
  </w:style>
  <w:style w:type="paragraph" w:customStyle="1" w:styleId="Graphisme">
    <w:name w:val="Graphisme"/>
    <w:basedOn w:val="Normal"/>
    <w:next w:val="Normal"/>
    <w:link w:val="Caractredegraphique"/>
    <w:uiPriority w:val="10"/>
    <w:qFormat/>
    <w:rsid w:val="004A7542"/>
  </w:style>
  <w:style w:type="character" w:customStyle="1" w:styleId="Caractredegraphique">
    <w:name w:val="Caractère de graphique"/>
    <w:basedOn w:val="Policepardfaut"/>
    <w:link w:val="Graphisme"/>
    <w:uiPriority w:val="10"/>
    <w:rsid w:val="004A7542"/>
  </w:style>
  <w:style w:type="character" w:styleId="Textedelespacerserv">
    <w:name w:val="Placeholder Text"/>
    <w:basedOn w:val="Policepardfaut"/>
    <w:uiPriority w:val="99"/>
    <w:semiHidden/>
    <w:rsid w:val="004A7542"/>
    <w:rPr>
      <w:color w:val="808080"/>
    </w:rPr>
  </w:style>
  <w:style w:type="character" w:customStyle="1" w:styleId="Titre4Car">
    <w:name w:val="Titre 4 Car"/>
    <w:basedOn w:val="Policepardfaut"/>
    <w:link w:val="Titre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Titre5Car">
    <w:name w:val="Titre 5 Car"/>
    <w:basedOn w:val="Policepardfaut"/>
    <w:link w:val="Titre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Titre6Car">
    <w:name w:val="Titre 6 Car"/>
    <w:basedOn w:val="Policepardfaut"/>
    <w:link w:val="Titre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Emphaseintense">
    <w:name w:val="Intense Emphasis"/>
    <w:basedOn w:val="Policepardfaut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2D075C"/>
    <w:rPr>
      <w:i/>
      <w:iCs/>
      <w:color w:val="806000" w:themeColor="accent4" w:themeShade="80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Normalcentr">
    <w:name w:val="Block Text"/>
    <w:basedOn w:val="Normal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2D075C"/>
    <w:rPr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075C"/>
    <w:rPr>
      <w:rFonts w:ascii="Segoe UI" w:hAnsi="Segoe UI" w:cs="Segoe UI"/>
      <w:szCs w:val="18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2D075C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2D075C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D075C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D075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D075C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2D075C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075C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D075C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D075C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2D075C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2D075C"/>
    <w:rPr>
      <w:rFonts w:ascii="Consolas" w:hAnsi="Consolas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9095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90950"/>
    <w:pPr>
      <w:spacing w:after="200" w:line="240" w:lineRule="auto"/>
    </w:pPr>
    <w:rPr>
      <w:i/>
      <w:iCs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90950"/>
    <w:pPr>
      <w:outlineLvl w:val="9"/>
    </w:p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B909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A4F4F" w:themeColor="text2" w:themeShade="BF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B90950"/>
    <w:rPr>
      <w:rFonts w:asciiTheme="majorHAnsi" w:eastAsiaTheme="majorEastAsia" w:hAnsiTheme="majorHAnsi" w:cstheme="majorBidi"/>
      <w:color w:val="4A4F4F" w:themeColor="text2" w:themeShade="BF"/>
      <w:sz w:val="24"/>
      <w:szCs w:val="24"/>
      <w:shd w:val="pct20" w:color="auto" w:fill="auto"/>
    </w:rPr>
  </w:style>
  <w:style w:type="paragraph" w:styleId="Paragraphedeliste">
    <w:name w:val="List Paragraph"/>
    <w:basedOn w:val="Normal"/>
    <w:uiPriority w:val="34"/>
    <w:qFormat/>
    <w:rsid w:val="007E3EE3"/>
    <w:pPr>
      <w:spacing w:after="0" w:line="240" w:lineRule="auto"/>
      <w:ind w:left="720"/>
      <w:contextualSpacing/>
      <w:jc w:val="left"/>
    </w:pPr>
    <w:rPr>
      <w:rFonts w:cs="Arial"/>
      <w:color w:val="auto"/>
    </w:rPr>
  </w:style>
  <w:style w:type="table" w:styleId="Grilledutableau">
    <w:name w:val="Table Grid"/>
    <w:basedOn w:val="TableauNormal"/>
    <w:uiPriority w:val="39"/>
    <w:rsid w:val="00BF2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%20Elitebook%20i5\AppData\Roaming\Microsoft\Templates\C.V.%20simple%20et%20&#233;pur&#233;,%20con&#231;u%20pa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749CD90A68F4A2CB25CEB2C0D3F0B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A9841C5-DCF9-4ECA-B3D5-46C02955294B}"/>
      </w:docPartPr>
      <w:docPartBody>
        <w:p w:rsidR="00B41EB0" w:rsidRDefault="00892F11">
          <w:pPr>
            <w:pStyle w:val="8749CD90A68F4A2CB25CEB2C0D3F0B21"/>
          </w:pPr>
          <w:r w:rsidRPr="002D589D">
            <w:rPr>
              <w:lang w:bidi="fr-FR"/>
            </w:rPr>
            <w:t>Compétences</w:t>
          </w:r>
        </w:p>
      </w:docPartBody>
    </w:docPart>
    <w:docPart>
      <w:docPartPr>
        <w:name w:val="6CE01FD027624755AA09D89B7AA6E5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618132-9F52-41C6-8B06-26436BACC7BE}"/>
      </w:docPartPr>
      <w:docPartBody>
        <w:p w:rsidR="00F05ECD" w:rsidRDefault="004068D2" w:rsidP="004068D2">
          <w:pPr>
            <w:pStyle w:val="6CE01FD027624755AA09D89B7AA6E539"/>
          </w:pPr>
          <w:r w:rsidRPr="00691D2A">
            <w:rPr>
              <w:lang w:bidi="fr-FR"/>
            </w:rPr>
            <w:t>FORMATIONS</w:t>
          </w:r>
        </w:p>
      </w:docPartBody>
    </w:docPart>
    <w:docPart>
      <w:docPartPr>
        <w:name w:val="3F4ACC021B114B77BC4CDC47164F09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CDA25B9-1744-484D-BCA5-0F56FE4889A2}"/>
      </w:docPartPr>
      <w:docPartBody>
        <w:p w:rsidR="00F05ECD" w:rsidRDefault="004068D2" w:rsidP="004068D2">
          <w:pPr>
            <w:pStyle w:val="3F4ACC021B114B77BC4CDC47164F0965"/>
          </w:pPr>
          <w:r w:rsidRPr="00691D2A">
            <w:rPr>
              <w:lang w:bidi="fr-FR"/>
            </w:rPr>
            <w:t>EXPERIENCES PROFESSIONNELLES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F11"/>
    <w:rsid w:val="000F11BF"/>
    <w:rsid w:val="004068D2"/>
    <w:rsid w:val="0072301D"/>
    <w:rsid w:val="00892F11"/>
    <w:rsid w:val="00B41EB0"/>
    <w:rsid w:val="00EA3217"/>
    <w:rsid w:val="00F0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after="60"/>
      <w:jc w:val="center"/>
      <w:outlineLvl w:val="1"/>
    </w:pPr>
    <w:rPr>
      <w:rFonts w:asciiTheme="majorHAnsi" w:eastAsiaTheme="majorEastAsia" w:hAnsiTheme="majorHAnsi" w:cstheme="majorBidi"/>
      <w:b/>
      <w:color w:val="44546A" w:themeColor="text2"/>
      <w:szCs w:val="26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749CD90A68F4A2CB25CEB2C0D3F0B21">
    <w:name w:val="8749CD90A68F4A2CB25CEB2C0D3F0B21"/>
  </w:style>
  <w:style w:type="paragraph" w:customStyle="1" w:styleId="3C3874436FC0457996CA1D195C88E2E2">
    <w:name w:val="3C3874436FC0457996CA1D195C88E2E2"/>
  </w:style>
  <w:style w:type="paragraph" w:customStyle="1" w:styleId="E6C9BF6D119C4BAD868A453EFE398053">
    <w:name w:val="E6C9BF6D119C4BAD868A453EFE398053"/>
  </w:style>
  <w:style w:type="paragraph" w:customStyle="1" w:styleId="D4229DDC5F394C669078D341033035A4">
    <w:name w:val="D4229DDC5F394C669078D341033035A4"/>
  </w:style>
  <w:style w:type="paragraph" w:customStyle="1" w:styleId="E97401017DAD4A0398FDB75194EF861E">
    <w:name w:val="E97401017DAD4A0398FDB75194EF861E"/>
  </w:style>
  <w:style w:type="paragraph" w:customStyle="1" w:styleId="3B939896CA4541DDBE0807599D6E2340">
    <w:name w:val="3B939896CA4541DDBE0807599D6E2340"/>
  </w:style>
  <w:style w:type="paragraph" w:customStyle="1" w:styleId="DECC210ECB4549EA80B14949C5DBA57A">
    <w:name w:val="DECC210ECB4549EA80B14949C5DBA57A"/>
  </w:style>
  <w:style w:type="paragraph" w:customStyle="1" w:styleId="E989B0AAD824427B848E0A8A4F96EEDC">
    <w:name w:val="E989B0AAD824427B848E0A8A4F96EEDC"/>
  </w:style>
  <w:style w:type="paragraph" w:customStyle="1" w:styleId="56409661A5F543C5AB45A299FFEE0071">
    <w:name w:val="56409661A5F543C5AB45A299FFEE0071"/>
  </w:style>
  <w:style w:type="paragraph" w:customStyle="1" w:styleId="E02A0BD8CB964343A4C0BBA3C9353001">
    <w:name w:val="E02A0BD8CB964343A4C0BBA3C9353001"/>
  </w:style>
  <w:style w:type="paragraph" w:customStyle="1" w:styleId="514E85097AF1469CA81C0BF3454574C1">
    <w:name w:val="514E85097AF1469CA81C0BF3454574C1"/>
  </w:style>
  <w:style w:type="paragraph" w:customStyle="1" w:styleId="0087EE24BB17466D8FCC851CB1E5CF92">
    <w:name w:val="0087EE24BB17466D8FCC851CB1E5CF92"/>
  </w:style>
  <w:style w:type="paragraph" w:customStyle="1" w:styleId="D5DDDACF0D324F00B929AD5EEA2319C0">
    <w:name w:val="D5DDDACF0D324F00B929AD5EEA2319C0"/>
  </w:style>
  <w:style w:type="paragraph" w:customStyle="1" w:styleId="6EFECC852BC44BE9B456603FBCB7FEC1">
    <w:name w:val="6EFECC852BC44BE9B456603FBCB7FEC1"/>
  </w:style>
  <w:style w:type="paragraph" w:customStyle="1" w:styleId="6E383D5E905F48C09D1626021442A54A">
    <w:name w:val="6E383D5E905F48C09D1626021442A54A"/>
  </w:style>
  <w:style w:type="paragraph" w:customStyle="1" w:styleId="0B033CAF0EC441AB8D4848592875D556">
    <w:name w:val="0B033CAF0EC441AB8D4848592875D556"/>
  </w:style>
  <w:style w:type="paragraph" w:customStyle="1" w:styleId="BDDBC3B7445B46FCB0BB7C3A1CB62DAB">
    <w:name w:val="BDDBC3B7445B46FCB0BB7C3A1CB62DAB"/>
  </w:style>
  <w:style w:type="paragraph" w:customStyle="1" w:styleId="D6B12539800A44458063A87B1648156B">
    <w:name w:val="D6B12539800A44458063A87B1648156B"/>
  </w:style>
  <w:style w:type="paragraph" w:customStyle="1" w:styleId="DDE82B5B3ADA4F1A923A9D60EEF955FF">
    <w:name w:val="DDE82B5B3ADA4F1A923A9D60EEF955FF"/>
  </w:style>
  <w:style w:type="paragraph" w:customStyle="1" w:styleId="D1AE52F6E4DB4BE4A1C63D7CD25B0827">
    <w:name w:val="D1AE52F6E4DB4BE4A1C63D7CD25B0827"/>
  </w:style>
  <w:style w:type="paragraph" w:customStyle="1" w:styleId="B7CAB6C74A03442AB5D86565A31DC94F">
    <w:name w:val="B7CAB6C74A03442AB5D86565A31DC94F"/>
  </w:style>
  <w:style w:type="paragraph" w:customStyle="1" w:styleId="FC85D81403CE4B86A8218B1FF47ED5A4">
    <w:name w:val="FC85D81403CE4B86A8218B1FF47ED5A4"/>
  </w:style>
  <w:style w:type="paragraph" w:customStyle="1" w:styleId="247C464BF8624D3AAAA6B48AF1EB67E1">
    <w:name w:val="247C464BF8624D3AAAA6B48AF1EB67E1"/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color w:val="44546A" w:themeColor="text2"/>
      <w:szCs w:val="26"/>
      <w:lang w:eastAsia="en-US"/>
    </w:rPr>
  </w:style>
  <w:style w:type="paragraph" w:customStyle="1" w:styleId="7516759AC22A4602916364E808F0127E">
    <w:name w:val="7516759AC22A4602916364E808F0127E"/>
  </w:style>
  <w:style w:type="paragraph" w:customStyle="1" w:styleId="4466A73F2D6D4398AAF2187E6044E7D9">
    <w:name w:val="4466A73F2D6D4398AAF2187E6044E7D9"/>
  </w:style>
  <w:style w:type="paragraph" w:customStyle="1" w:styleId="78E5E21C7C834557BB3AF651A794697B">
    <w:name w:val="78E5E21C7C834557BB3AF651A794697B"/>
  </w:style>
  <w:style w:type="paragraph" w:customStyle="1" w:styleId="EA7F1D5D5AE648AEA9096A7C0C22FA07">
    <w:name w:val="EA7F1D5D5AE648AEA9096A7C0C22FA07"/>
  </w:style>
  <w:style w:type="paragraph" w:customStyle="1" w:styleId="5AFF43E2C19447799A824110052CF09C">
    <w:name w:val="5AFF43E2C19447799A824110052CF09C"/>
  </w:style>
  <w:style w:type="paragraph" w:customStyle="1" w:styleId="0658B10660264DCD92742A2FCE941C0E">
    <w:name w:val="0658B10660264DCD92742A2FCE941C0E"/>
  </w:style>
  <w:style w:type="paragraph" w:customStyle="1" w:styleId="D44D919895FE4374AA5CD620D4A38AFD">
    <w:name w:val="D44D919895FE4374AA5CD620D4A38AFD"/>
  </w:style>
  <w:style w:type="paragraph" w:customStyle="1" w:styleId="DC1F337D6ED04902B15CA0D1CA5790C9">
    <w:name w:val="DC1F337D6ED04902B15CA0D1CA5790C9"/>
  </w:style>
  <w:style w:type="paragraph" w:customStyle="1" w:styleId="AD7233E59AF24FBB9F627EAAA142D36B">
    <w:name w:val="AD7233E59AF24FBB9F627EAAA142D36B"/>
    <w:rsid w:val="004068D2"/>
  </w:style>
  <w:style w:type="paragraph" w:customStyle="1" w:styleId="08EDB27061AB4FA78C2A38EB8B50A568">
    <w:name w:val="08EDB27061AB4FA78C2A38EB8B50A568"/>
    <w:rsid w:val="004068D2"/>
  </w:style>
  <w:style w:type="paragraph" w:customStyle="1" w:styleId="5B9B6FF066FD4E0885EF1EA366D48627">
    <w:name w:val="5B9B6FF066FD4E0885EF1EA366D48627"/>
    <w:rsid w:val="004068D2"/>
  </w:style>
  <w:style w:type="paragraph" w:customStyle="1" w:styleId="AB85C16376454132A56D54BCEEF38CC1">
    <w:name w:val="AB85C16376454132A56D54BCEEF38CC1"/>
    <w:rsid w:val="004068D2"/>
  </w:style>
  <w:style w:type="paragraph" w:customStyle="1" w:styleId="DF325256134A4884816EA3FED43DDC30">
    <w:name w:val="DF325256134A4884816EA3FED43DDC30"/>
    <w:rsid w:val="004068D2"/>
  </w:style>
  <w:style w:type="paragraph" w:customStyle="1" w:styleId="BEA922838D174E53BB0C2163B738A2A9">
    <w:name w:val="BEA922838D174E53BB0C2163B738A2A9"/>
    <w:rsid w:val="004068D2"/>
  </w:style>
  <w:style w:type="paragraph" w:customStyle="1" w:styleId="126CC561505F4D27B60AB446B40DC04A">
    <w:name w:val="126CC561505F4D27B60AB446B40DC04A"/>
    <w:rsid w:val="004068D2"/>
  </w:style>
  <w:style w:type="paragraph" w:customStyle="1" w:styleId="21237BB3CCD1450097BFA371FC5F341E">
    <w:name w:val="21237BB3CCD1450097BFA371FC5F341E"/>
    <w:rsid w:val="004068D2"/>
  </w:style>
  <w:style w:type="paragraph" w:customStyle="1" w:styleId="AC1276EAD9C244F4BABAC5A2C76F51A7">
    <w:name w:val="AC1276EAD9C244F4BABAC5A2C76F51A7"/>
    <w:rsid w:val="004068D2"/>
  </w:style>
  <w:style w:type="paragraph" w:customStyle="1" w:styleId="530075A36BBA4D39B83C6950E74302D7">
    <w:name w:val="530075A36BBA4D39B83C6950E74302D7"/>
    <w:rsid w:val="004068D2"/>
  </w:style>
  <w:style w:type="paragraph" w:customStyle="1" w:styleId="D409FED1801D42A9A690CF4226686405">
    <w:name w:val="D409FED1801D42A9A690CF4226686405"/>
    <w:rsid w:val="004068D2"/>
  </w:style>
  <w:style w:type="paragraph" w:customStyle="1" w:styleId="7FE5AB27522D4DCF804CFF3095BE7C29">
    <w:name w:val="7FE5AB27522D4DCF804CFF3095BE7C29"/>
    <w:rsid w:val="004068D2"/>
  </w:style>
  <w:style w:type="paragraph" w:customStyle="1" w:styleId="C74543518FA5464E9011DF0A4BFA75E9">
    <w:name w:val="C74543518FA5464E9011DF0A4BFA75E9"/>
    <w:rsid w:val="004068D2"/>
  </w:style>
  <w:style w:type="paragraph" w:customStyle="1" w:styleId="8F885F50F7DE4F6E862B39A11F15A55E">
    <w:name w:val="8F885F50F7DE4F6E862B39A11F15A55E"/>
    <w:rsid w:val="004068D2"/>
  </w:style>
  <w:style w:type="paragraph" w:customStyle="1" w:styleId="B8B0337A9DFC46E08B4CBA59C255A791">
    <w:name w:val="B8B0337A9DFC46E08B4CBA59C255A791"/>
    <w:rsid w:val="004068D2"/>
  </w:style>
  <w:style w:type="paragraph" w:customStyle="1" w:styleId="1BAAE0732CFC4FBB971FE16A04D883A8">
    <w:name w:val="1BAAE0732CFC4FBB971FE16A04D883A8"/>
    <w:rsid w:val="004068D2"/>
  </w:style>
  <w:style w:type="paragraph" w:customStyle="1" w:styleId="FC714058E3BE4DA88B1D3C171A0B8EEC">
    <w:name w:val="FC714058E3BE4DA88B1D3C171A0B8EEC"/>
    <w:rsid w:val="004068D2"/>
  </w:style>
  <w:style w:type="paragraph" w:customStyle="1" w:styleId="45F84F55FA8D436D83847E6F76250005">
    <w:name w:val="45F84F55FA8D436D83847E6F76250005"/>
    <w:rsid w:val="004068D2"/>
  </w:style>
  <w:style w:type="paragraph" w:customStyle="1" w:styleId="E56BFBBE5DAF4860B20D26670AFCB880">
    <w:name w:val="E56BFBBE5DAF4860B20D26670AFCB880"/>
    <w:rsid w:val="004068D2"/>
  </w:style>
  <w:style w:type="paragraph" w:customStyle="1" w:styleId="DDC7F37C440F4EA6B3B456F2A59B1A44">
    <w:name w:val="DDC7F37C440F4EA6B3B456F2A59B1A44"/>
    <w:rsid w:val="004068D2"/>
  </w:style>
  <w:style w:type="paragraph" w:customStyle="1" w:styleId="CDCD16C303BD4C5EA02E8EAA3D690022">
    <w:name w:val="CDCD16C303BD4C5EA02E8EAA3D690022"/>
    <w:rsid w:val="004068D2"/>
  </w:style>
  <w:style w:type="paragraph" w:customStyle="1" w:styleId="1C45294A2DD142C697E09BD5752992A9">
    <w:name w:val="1C45294A2DD142C697E09BD5752992A9"/>
    <w:rsid w:val="004068D2"/>
  </w:style>
  <w:style w:type="paragraph" w:customStyle="1" w:styleId="ED3100D1E09C4A1EA5BFF2563B9E0AE5">
    <w:name w:val="ED3100D1E09C4A1EA5BFF2563B9E0AE5"/>
    <w:rsid w:val="004068D2"/>
  </w:style>
  <w:style w:type="paragraph" w:customStyle="1" w:styleId="D3CAA7448DC043FD86E778A8B88FE7F9">
    <w:name w:val="D3CAA7448DC043FD86E778A8B88FE7F9"/>
    <w:rsid w:val="004068D2"/>
  </w:style>
  <w:style w:type="paragraph" w:customStyle="1" w:styleId="DABD9CEFE82D485CA216C0DA887696AD">
    <w:name w:val="DABD9CEFE82D485CA216C0DA887696AD"/>
    <w:rsid w:val="004068D2"/>
  </w:style>
  <w:style w:type="paragraph" w:customStyle="1" w:styleId="7CF87328601E47F89C0E01B19110334F">
    <w:name w:val="7CF87328601E47F89C0E01B19110334F"/>
    <w:rsid w:val="004068D2"/>
  </w:style>
  <w:style w:type="paragraph" w:customStyle="1" w:styleId="B2788E8B21F842FC9980C0ADE492BE1E">
    <w:name w:val="B2788E8B21F842FC9980C0ADE492BE1E"/>
    <w:rsid w:val="004068D2"/>
  </w:style>
  <w:style w:type="paragraph" w:customStyle="1" w:styleId="09B42E16766F4DF585325FDB32AFC8BA">
    <w:name w:val="09B42E16766F4DF585325FDB32AFC8BA"/>
    <w:rsid w:val="004068D2"/>
  </w:style>
  <w:style w:type="paragraph" w:customStyle="1" w:styleId="065B6DD94D1D43A19CE6513F6B5368D7">
    <w:name w:val="065B6DD94D1D43A19CE6513F6B5368D7"/>
    <w:rsid w:val="004068D2"/>
  </w:style>
  <w:style w:type="paragraph" w:customStyle="1" w:styleId="6CE01FD027624755AA09D89B7AA6E539">
    <w:name w:val="6CE01FD027624755AA09D89B7AA6E539"/>
    <w:rsid w:val="004068D2"/>
  </w:style>
  <w:style w:type="paragraph" w:customStyle="1" w:styleId="B205A16A46F942128E0B6ADCB3B7AD48">
    <w:name w:val="B205A16A46F942128E0B6ADCB3B7AD48"/>
    <w:rsid w:val="004068D2"/>
  </w:style>
  <w:style w:type="paragraph" w:customStyle="1" w:styleId="8F7CF50CF4D44F9694F9345161405827">
    <w:name w:val="8F7CF50CF4D44F9694F9345161405827"/>
    <w:rsid w:val="004068D2"/>
  </w:style>
  <w:style w:type="paragraph" w:customStyle="1" w:styleId="0E47B3F220D547659E3915F0E1EBE1D9">
    <w:name w:val="0E47B3F220D547659E3915F0E1EBE1D9"/>
    <w:rsid w:val="004068D2"/>
  </w:style>
  <w:style w:type="paragraph" w:customStyle="1" w:styleId="C82A4CEA589A4A65A253FCF6A7DC6492">
    <w:name w:val="C82A4CEA589A4A65A253FCF6A7DC6492"/>
    <w:rsid w:val="004068D2"/>
  </w:style>
  <w:style w:type="paragraph" w:customStyle="1" w:styleId="10E59BC009D54E7D93EF01B358FD060C">
    <w:name w:val="10E59BC009D54E7D93EF01B358FD060C"/>
    <w:rsid w:val="004068D2"/>
  </w:style>
  <w:style w:type="paragraph" w:customStyle="1" w:styleId="0375DC5822AC4525BD48F3E952043718">
    <w:name w:val="0375DC5822AC4525BD48F3E952043718"/>
    <w:rsid w:val="004068D2"/>
  </w:style>
  <w:style w:type="paragraph" w:customStyle="1" w:styleId="60BDEAD57740471E92DFC226BFE85D1E">
    <w:name w:val="60BDEAD57740471E92DFC226BFE85D1E"/>
    <w:rsid w:val="004068D2"/>
  </w:style>
  <w:style w:type="paragraph" w:customStyle="1" w:styleId="3F4ACC021B114B77BC4CDC47164F0965">
    <w:name w:val="3F4ACC021B114B77BC4CDC47164F0965"/>
    <w:rsid w:val="004068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nene fatimata sall</CompanyPhone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C.V. simple et épuré, conçu par MOO</Template>
  <TotalTime>0</TotalTime>
  <Pages>2</Pages>
  <Words>271</Words>
  <Characters>1492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Folio i7</dc:creator>
  <cp:keywords/>
  <dc:description/>
  <cp:lastModifiedBy>HP Folio i7</cp:lastModifiedBy>
  <cp:revision>2</cp:revision>
  <cp:lastPrinted>2020-01-07T00:41:00Z</cp:lastPrinted>
  <dcterms:created xsi:type="dcterms:W3CDTF">2020-01-07T01:01:00Z</dcterms:created>
  <dcterms:modified xsi:type="dcterms:W3CDTF">2020-01-07T01:01:00Z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